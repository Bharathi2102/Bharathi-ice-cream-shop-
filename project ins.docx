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98"/>
        <w:ind w:firstLine="0"/>
        <w:rPr>
          <w:sz w:val="48"/>
        </w:rPr>
      </w:pPr>
      <w:r>
        <w:rPr>
          <w:sz w:val="48"/>
        </w:rPr>
        <w:t>ASSIGNMENT LINK :https://www.instagram.com/reel/CynWF2sPycA/?igshid=MTc4MmM1YmI2Ng==</w:t>
      </w:r>
      <w:r>
        <w:drawing>
          <wp:inline distT="0" distB="0" distL="85723" distR="85723">
            <wp:extent cx="6985000" cy="8455524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000" cy="84555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98"/>
        <w:ind w:firstLine="0"/>
      </w:pPr>
    </w:p>
    <w:p>
      <w:pPr>
        <w:pStyle w:val="16"/>
        <w:spacing w:before="98"/>
        <w:ind w:firstLine="0"/>
      </w:pPr>
    </w:p>
    <w:p>
      <w:pPr>
        <w:pStyle w:val="16"/>
        <w:spacing w:before="98"/>
        <w:ind w:firstLine="0"/>
      </w:pPr>
      <w:bookmarkStart w:id="0" w:name="_GoBack"/>
      <w:bookmarkEnd w:id="0"/>
    </w:p>
    <w:sectPr>
      <w:headerReference w:type="default" r:id="rId2"/>
      <w:pgSz w:w="11900" w:h="16820"/>
      <w:pgMar w:top="1420" w:right="440" w:bottom="280" w:left="460" w:header="708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522221</wp:posOffset>
          </wp:positionH>
          <wp:positionV relativeFrom="page">
            <wp:posOffset>449712</wp:posOffset>
          </wp:positionV>
          <wp:extent cx="981198" cy="279400"/>
          <wp:effectExtent l="0" t="0" r="0" b="0"/>
          <wp:wrapNone/>
          <wp:docPr id="1" name="图片 1">
            <a:hlinkClick r:id="rId1"/>
          </wp:docPr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981198" cy="2794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5835027</wp:posOffset>
              </wp:positionH>
              <wp:positionV relativeFrom="page">
                <wp:posOffset>467665</wp:posOffset>
              </wp:positionV>
              <wp:extent cx="348615" cy="182880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8615" cy="18288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0094F5"/>
                              <w:w w:val="90"/>
                              <w:sz w:val="21"/>
                            </w:rPr>
                            <w:fldChar w:fldCharType="begin"/>
                          </w:r>
                          <w:r>
                            <w:instrText>HYPERLINK "https://www.instagram.com/accounts/login/?next=%2F&amp;source=mobile_nav"</w:instrText>
                          </w:r>
                          <w:r>
                            <w:rPr>
                              <w:color w:val="0094F5"/>
                              <w:w w:val="9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0094F5"/>
                              <w:w w:val="90"/>
                              <w:sz w:val="21"/>
                            </w:rPr>
                            <w:t>Log</w:t>
                          </w:r>
                          <w:r>
                            <w:rPr>
                              <w:color w:val="0094F5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0094F5"/>
                              <w:spacing w:val="-5"/>
                              <w:sz w:val="21"/>
                            </w:rPr>
                            <w:t>in</w:t>
                          </w:r>
                          <w:r>
                            <w:rPr>
                              <w:color w:val="0094F5"/>
                              <w:w w:val="9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459.45096pt;&#10;margin-top:36.824055pt;&#10;width:27.450022pt;&#10;height:14.400002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3" inset="0mm,0mm,0mm,0mm" o:insetmode="custom" style="layout-flow:horizontal;&#10;v-text-anchor:top;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94F5"/>
                        <w:w w:val="90"/>
                        <w:sz w:val="21"/>
                      </w:rPr>
                      <w:fldChar w:fldCharType="begin"/>
                    </w:r>
                    <w:r>
                      <w:instrText>HYPERLINK "https://www.instagram.com/accounts/login/?next=%2F&amp;source=mobile_nav"</w:instrText>
                    </w:r>
                    <w:r>
                      <w:rPr>
                        <w:color w:val="0094F5"/>
                        <w:w w:val="90"/>
                        <w:sz w:val="21"/>
                      </w:rPr>
                      <w:fldChar w:fldCharType="separate"/>
                    </w:r>
                    <w:r>
                      <w:rPr>
                        <w:color w:val="0094F5"/>
                        <w:w w:val="90"/>
                        <w:sz w:val="21"/>
                      </w:rPr>
                      <w:t>Log</w:t>
                    </w:r>
                    <w:r>
                      <w:rPr>
                        <w:color w:val="0094F5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0094F5"/>
                        <w:spacing w:val="-5"/>
                        <w:sz w:val="21"/>
                      </w:rPr>
                      <w:t>in</w:t>
                    </w:r>
                    <w:r>
                      <w:rPr>
                        <w:color w:val="0094F5"/>
                        <w:w w:val="90"/>
                        <w:sz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6405567</wp:posOffset>
              </wp:positionH>
              <wp:positionV relativeFrom="page">
                <wp:posOffset>467665</wp:posOffset>
              </wp:positionV>
              <wp:extent cx="516254" cy="182880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16254" cy="18288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ABABAB"/>
                              <w:w w:val="85"/>
                              <w:sz w:val="21"/>
                            </w:rPr>
                            <w:t>Open</w:t>
                          </w:r>
                          <w:r>
                            <w:rPr>
                              <w:color w:val="ABABAB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ABABAB"/>
                              <w:spacing w:val="-5"/>
                              <w:w w:val="90"/>
                              <w:sz w:val="21"/>
                            </w:rPr>
                            <w:t>app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504.37543pt;&#10;margin-top:36.824055pt;&#10;width:40.649986pt;&#10;height:14.400002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4" inset="0mm,0mm,0mm,0mm" o:insetmode="custom" style="layout-flow:horizontal;&#10;v-text-anchor:top;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BABAB"/>
                        <w:w w:val="85"/>
                        <w:sz w:val="21"/>
                      </w:rPr>
                      <w:t>Open</w:t>
                    </w:r>
                    <w:r>
                      <w:rPr>
                        <w:color w:val="ABABAB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color w:val="ABABAB"/>
                        <w:spacing w:val="-5"/>
                        <w:w w:val="90"/>
                        <w:sz w:val="21"/>
                      </w:rPr>
                      <w:t>app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rebuchet MS" w:eastAsia="Trebuchet MS" w:cs="Trebuchet MS" w:hAnsi="Trebuchet MS"/>
      <w:sz w:val="18"/>
      <w:szCs w:val="18"/>
      <w:lang w:val="en-US" w:eastAsia="en-US" w:bidi="ar-SA"/>
    </w:rPr>
  </w:style>
  <w:style w:type="paragraph" w:customStyle="1" w:styleId="16">
    <w:name w:val="Heading 1"/>
    <w:basedOn w:val="0"/>
    <w:pPr>
      <w:spacing w:before="18"/>
      <w:ind w:left="20"/>
      <w:outlineLvl w:val="1"/>
    </w:pPr>
    <w:rPr>
      <w:rFonts w:ascii="Trebuchet MS" w:eastAsia="Trebuchet MS" w:cs="Trebuchet MS" w:hAnsi="Trebuchet MS"/>
      <w:sz w:val="21"/>
      <w:szCs w:val="21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  <w:style w:type="paragraph" w:styleId="36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37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1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tagram.com/" TargetMode="External"/><Relationship Id="rId2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29</TotalTime>
  <Application>Yozo_Office</Application>
  <Pages>2</Pages>
  <Words>3</Words>
  <Characters>82</Characters>
  <Lines>6</Lines>
  <Paragraphs>1</Paragraphs>
  <CharactersWithSpaces>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2023-11-01T06:46:50Z</dcterms:created>
  <dcterms:modified xsi:type="dcterms:W3CDTF">2023-11-01T04:50:57Z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2023-10-24T16:00:00Z</vt:filetime>
  </property>
  <property fmtid="{D5CDD505-2E9C-101B-9397-08002B2CF9AE}" pid="3" name="Creator">
    <vt:lpwstr>Mozilla/5.0 (Linux; Android 13; V2146) AppleWebKit/537.36 (KHTML, like Gecko) Chrome/105.0.0.0 Mobile Safari/537.36</vt:lpwstr>
  </property>
  <property fmtid="{D5CDD505-2E9C-101B-9397-08002B2CF9AE}" pid="4" name="LastSaved">
    <vt:filetime>2023-10-31T16:00:00Z</vt:filetime>
  </property>
  <property fmtid="{D5CDD505-2E9C-101B-9397-08002B2CF9AE}" pid="5" name="Producer">
    <vt:lpwstr>Skia/PDF m105</vt:lpwstr>
  </property>
</Properties>
</file>