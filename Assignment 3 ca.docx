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410845</wp:posOffset>
                </wp:positionH>
                <wp:positionV relativeFrom="page">
                  <wp:posOffset>2038731</wp:posOffset>
                </wp:positionV>
                <wp:extent cx="3660775" cy="3661409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3660775" cy="3661409"/>
                          <a:chOff x="0" y="0"/>
                          <a:chExt cx="3660775" cy="36614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曲线 3"/>
                        <wps:cNvSpPr/>
                        <wps:spPr>
                          <a:xfrm rot="0">
                            <a:off x="0" y="0"/>
                            <a:ext cx="3660775" cy="366140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0" y="20835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835"/>
                                </a:lnTo>
                                <a:lnTo>
                                  <a:pt x="644" y="20835"/>
                                </a:lnTo>
                                <a:lnTo>
                                  <a:pt x="644" y="531"/>
                                </a:lnTo>
                                <a:lnTo>
                                  <a:pt x="20951" y="531"/>
                                </a:lnTo>
                                <a:lnTo>
                                  <a:pt x="20951" y="20835"/>
                                </a:lnTo>
                                <a:lnTo>
                                  <a:pt x="21600" y="20835"/>
                                </a:lnTo>
                                <a:lnTo>
                                  <a:pt x="21600" y="531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217">
                              <a:alpha val="7000"/>
                            </a:srgbClr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5" name="图片 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09855" y="90170"/>
                            <a:ext cx="3442334" cy="344233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6" name="曲线 6"/>
                        <wps:cNvSpPr/>
                        <wps:spPr>
                          <a:xfrm rot="0">
                            <a:off x="1376680" y="3311524"/>
                            <a:ext cx="909954" cy="21272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3077" y="21600"/>
                                </a:moveTo>
                                <a:lnTo>
                                  <a:pt x="8522" y="21600"/>
                                </a:lnTo>
                                <a:lnTo>
                                  <a:pt x="8356" y="21535"/>
                                </a:lnTo>
                                <a:lnTo>
                                  <a:pt x="7677" y="18634"/>
                                </a:lnTo>
                                <a:lnTo>
                                  <a:pt x="7662" y="17860"/>
                                </a:lnTo>
                                <a:lnTo>
                                  <a:pt x="7662" y="17537"/>
                                </a:lnTo>
                                <a:lnTo>
                                  <a:pt x="7647" y="16828"/>
                                </a:lnTo>
                                <a:lnTo>
                                  <a:pt x="6953" y="13927"/>
                                </a:lnTo>
                                <a:lnTo>
                                  <a:pt x="6787" y="13862"/>
                                </a:lnTo>
                                <a:lnTo>
                                  <a:pt x="874" y="13862"/>
                                </a:lnTo>
                                <a:lnTo>
                                  <a:pt x="708" y="13733"/>
                                </a:lnTo>
                                <a:lnTo>
                                  <a:pt x="15" y="10832"/>
                                </a:lnTo>
                                <a:lnTo>
                                  <a:pt x="0" y="10123"/>
                                </a:lnTo>
                                <a:lnTo>
                                  <a:pt x="0" y="3739"/>
                                </a:lnTo>
                                <a:lnTo>
                                  <a:pt x="543" y="322"/>
                                </a:lnTo>
                                <a:lnTo>
                                  <a:pt x="874" y="0"/>
                                </a:lnTo>
                                <a:lnTo>
                                  <a:pt x="20725" y="0"/>
                                </a:lnTo>
                                <a:lnTo>
                                  <a:pt x="21539" y="2321"/>
                                </a:lnTo>
                                <a:lnTo>
                                  <a:pt x="21600" y="3739"/>
                                </a:lnTo>
                                <a:lnTo>
                                  <a:pt x="21600" y="10123"/>
                                </a:lnTo>
                                <a:lnTo>
                                  <a:pt x="21072" y="13540"/>
                                </a:lnTo>
                                <a:lnTo>
                                  <a:pt x="20725" y="13862"/>
                                </a:lnTo>
                                <a:lnTo>
                                  <a:pt x="14827" y="13862"/>
                                </a:lnTo>
                                <a:lnTo>
                                  <a:pt x="14646" y="13927"/>
                                </a:lnTo>
                                <a:lnTo>
                                  <a:pt x="13967" y="16828"/>
                                </a:lnTo>
                                <a:lnTo>
                                  <a:pt x="13952" y="17537"/>
                                </a:lnTo>
                                <a:lnTo>
                                  <a:pt x="13952" y="17860"/>
                                </a:lnTo>
                                <a:lnTo>
                                  <a:pt x="13937" y="18634"/>
                                </a:lnTo>
                                <a:lnTo>
                                  <a:pt x="13243" y="21535"/>
                                </a:lnTo>
                                <a:lnTo>
                                  <a:pt x="13077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9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" name="文本框 7"/>
                        <wps:cNvSpPr/>
                        <wps:spPr>
                          <a:xfrm rot="0">
                            <a:off x="1405255" y="3345179"/>
                            <a:ext cx="864869" cy="12953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8">
                          <w:txbxContent>
                            <w:p>
                              <w:pPr>
                                <w:spacing w:before="0"/>
                                <w:ind w:left="-1" w:right="18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A3228"/>
                                  <w:spacing w:val="-1"/>
                                  <w:w w:val="150"/>
                                  <w:sz w:val="8"/>
                                </w:rPr>
                                <w:t>BHARATHI</w:t>
                              </w:r>
                              <w:r>
                                <w:rPr>
                                  <w:color w:val="2A3228"/>
                                  <w:spacing w:val="-10"/>
                                  <w:w w:val="15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2A3228"/>
                                  <w:w w:val="150"/>
                                  <w:sz w:val="8"/>
                                </w:rPr>
                                <w:t>ICE</w:t>
                              </w:r>
                              <w:r>
                                <w:rPr>
                                  <w:color w:val="2A3228"/>
                                  <w:spacing w:val="-10"/>
                                  <w:w w:val="15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2A3228"/>
                                  <w:w w:val="150"/>
                                  <w:sz w:val="8"/>
                                </w:rPr>
                                <w:t>CREAM</w:t>
                              </w:r>
                            </w:p>
                            <w:p>
                              <w:pPr>
                                <w:spacing w:before="23" w:line="83" w:lineRule="exact"/>
                                <w:ind w:left="1" w:right="18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A3228"/>
                                  <w:w w:val="145"/>
                                  <w:sz w:val="8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文本框 9"/>
                        <wps:cNvSpPr/>
                        <wps:spPr>
                          <a:xfrm rot="0">
                            <a:off x="1062990" y="2861945"/>
                            <a:ext cx="1548764" cy="18732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0">
                          <w:txbxContent>
                            <w:p>
                              <w:pPr>
                                <w:spacing w:before="0" w:line="294" w:lineRule="exact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53A3C"/>
                                  <w:w w:val="145"/>
                                  <w:sz w:val="29"/>
                                </w:rPr>
                                <w:t>ICE</w:t>
                              </w:r>
                              <w:r>
                                <w:rPr>
                                  <w:color w:val="253A3C"/>
                                  <w:spacing w:val="31"/>
                                  <w:w w:val="14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253A3C"/>
                                  <w:w w:val="145"/>
                                  <w:sz w:val="29"/>
                                </w:rPr>
                                <w:t>CREAM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1" o:spid="_x0000_s11" coordorigin="647,3210" coordsize="5765,5765" style="position:absolute;&#10;margin-left:32.350002pt;&#10;margin-top:160.53pt;&#10;width:288.25pt;&#10;height:288.29993pt;&#10;z-index: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2" o:spid="_x0000_s12" coordsize="5764,5765" path="m5764,l,l,142l,5561l,5765l5764,5765l5764,5561l172,5561l172,142l5591,142l5591,5561l5764,5561l5764,142l5764,l5764,xe" style="position:absolute;&#10;left:647;&#10;top:3210;&#10;width:5764;&#10;height:5765;" fillcolor="#0D1217" stroked="t" strokeweight="1.0pt">
                  <v:fill opacity="4587f"/>
                  <v:stroke color="#000000"/>
                </v:shape>
                <v:shape type="#_x0000_t75" id="图片 13" o:spid="_x0000_s13" style="position:absolute;&#10;left:820;&#10;top:3352;&#10;width:5420;&#10;height:5420;" filled="f" stroked="f" strokeweight="1.0pt">
                  <v:imagedata r:id="rId3" o:title="640621431698819663181"/>
                  <o:lock aspectratio="t"/>
                  <v:stroke color="#000000"/>
                </v:shape>
                <v:shape type="#_x0000_t0" id="曲线 14" o:spid="_x0000_s14" coordsize="1432,334" path="m867,335l565,335l554,334l509,289l508,277l508,271l507,261l461,215l450,215l58,215l47,212l1,168l,157l,57l36,4l58,l1374,l1428,35l1432,57l1432,157l1397,210l1374,215l983,215l971,215l926,261l925,271l925,277l924,289l878,334l867,335l867,335xe" style="position:absolute;&#10;left:2815;&#10;top:8425;&#10;width:1432;&#10;height:334;" fillcolor="#ECECE9" stroked="t" strokeweight="1.0pt">
                  <v:stroke color="#000000"/>
                </v:shape>
                <v:shape type="#_x0000_t202" id="文本框 15" o:spid="_x0000_s15" style="position:absolute;&#10;left:2860;&#10;top:8478;&#10;width:1361;&#10;height:203;&#10;mso-wrap-style:square;" fillcolor="#FFFFF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-1" w:right="18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2A3228"/>
                            <w:spacing w:val="-1"/>
                            <w:w w:val="150"/>
                            <w:sz w:val="8"/>
                          </w:rPr>
                          <w:t>BHARATHI</w:t>
                        </w:r>
                        <w:r>
                          <w:rPr>
                            <w:color w:val="2A3228"/>
                            <w:spacing w:val="-10"/>
                            <w:w w:val="150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A3228"/>
                            <w:w w:val="150"/>
                            <w:sz w:val="8"/>
                          </w:rPr>
                          <w:t>ICE</w:t>
                        </w:r>
                        <w:r>
                          <w:rPr>
                            <w:color w:val="2A3228"/>
                            <w:spacing w:val="-10"/>
                            <w:w w:val="150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A3228"/>
                            <w:w w:val="150"/>
                            <w:sz w:val="8"/>
                          </w:rPr>
                          <w:t>CREAM</w:t>
                        </w:r>
                      </w:p>
                      <w:p>
                        <w:pPr>
                          <w:spacing w:before="23" w:line="83" w:lineRule="exact"/>
                          <w:ind w:left="1" w:right="18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2A3228"/>
                            <w:w w:val="145"/>
                            <w:sz w:val="8"/>
                          </w:rPr>
                          <w:t>SHOP</w:t>
                        </w:r>
                      </w:p>
                    </w:txbxContent>
                  </v:textbox>
                  <v:stroke color="#000000"/>
                </v:shape>
                <v:shape type="#_x0000_t202" id="文本框 16" o:spid="_x0000_s16" style="position:absolute;&#10;left:2321;&#10;top:7717;&#10;width:2438;&#10;height:294;&#10;mso-wrap-style:square;" fillcolor="#FFFFFF" stroked="t" strokeweight="1.0pt">
                  <v:textbox id="850" inset="0mm,0mm,0mm,0mm" o:insetmode="custom" style="layout-flow:horizontal;&#10;v-text-anchor:top;">
                    <w:txbxContent>
                      <w:p>
                        <w:pPr>
                          <w:spacing w:before="0" w:line="294" w:lineRule="exact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53A3C"/>
                            <w:w w:val="145"/>
                            <w:sz w:val="29"/>
                          </w:rPr>
                          <w:t>ICE</w:t>
                        </w:r>
                        <w:r>
                          <w:rPr>
                            <w:color w:val="253A3C"/>
                            <w:spacing w:val="31"/>
                            <w:w w:val="145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253A3C"/>
                            <w:w w:val="145"/>
                            <w:sz w:val="29"/>
                          </w:rPr>
                          <w:t>CREAM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w:pict>
          <v:shape type="#_x0000_t136" id="艺术字 17" o:spid="_x0000_s17" fillcolor="#253A3C" stroked="f" strokeweight="1.0pt" strokecolor="#000000" adj="10800" style="position:absolute;&#10;margin-left:192.97983pt;&#10;margin-top:216.26915pt;&#10;width:13.949998pt;&#10;height:17.399996pt;&#10;rotation:21.0;&#10;z-index:3;&#10;mso-position-horizontal:absolute;&#10;mso-position-horizontal-relative:page;&#10;mso-position-vertical:absolute;&#10;mso-position-vertical-relative:page;&#10;mso-wrap-distance-left:8.999863pt;&#10;mso-wrap-distance-right:8.999863pt;">
            <v:stroke color="#000000"/>
            <v:textpath style="font-family:&quot;Droid Sans&quot;;&#10;font-size:12pt;&#10;v-text-kern:t;" trim="t" fitpath="t" string="A"/>
          </v:shape>
        </w:pict>
      </w: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w:pict>
          <v:shape type="#_x0000_t136" id="艺术字 18" o:spid="_x0000_s18" fillcolor="#253A3C" stroked="f" strokeweight="1.0pt" strokecolor="#000000" adj="10800" style="position:absolute;&#10;margin-left:205.89032pt;&#10;margin-top:223.21567pt;&#10;width:13.900011pt;&#10;height:17.399996pt;&#10;rotation:34.0;&#10;z-index:3;&#10;mso-position-horizontal:absolute;&#10;mso-position-horizontal-relative:page;&#10;mso-position-vertical:absolute;&#10;mso-position-vertical-relative:page;&#10;mso-wrap-distance-left:8.999863pt;&#10;mso-wrap-distance-right:8.999863pt;">
            <v:stroke color="#000000"/>
            <v:textpath style="font-family:&quot;Droid Sans&quot;;&#10;font-size:12pt;&#10;v-text-kern:t;" trim="t" fitpath="t" string="D"/>
          </v:shape>
        </w:pict>
      </w: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w:pict>
          <v:shape type="#_x0000_t136" id="艺术字 19" o:spid="_x0000_s19" fillcolor="#253A3C" stroked="f" strokeweight="1.0pt" strokecolor="#000000" adj="10800" style="position:absolute;&#10;margin-left:217.35088pt;&#10;margin-top:233.58867pt;&#10;width:11.749996pt;&#10;height:17.399996pt;&#10;rotation:46.0;&#10;z-index:3;&#10;mso-position-horizontal:absolute;&#10;mso-position-horizontal-relative:page;&#10;mso-position-vertical:absolute;&#10;mso-position-vertical-relative:page;&#10;mso-wrap-distance-left:8.999863pt;&#10;mso-wrap-distance-right:8.999863pt;">
            <v:stroke color="#000000"/>
            <v:textpath style="font-family:&quot;Droid Sans&quot;;&#10;font-size:12pt;&#10;v-text-kern:t;" trim="t" fitpath="t" string="E"/>
          </v:shape>
        </w:pict>
      </w: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w:pict>
          <v:shape type="#_x0000_t136" id="艺术字 20" o:spid="_x0000_s20" fillcolor="#253A3C" stroked="f" strokeweight="1.0pt" strokecolor="#000000" adj="10800" style="position:absolute;&#10;margin-left:115.33677pt;&#10;margin-top:231.9181pt;&#10;width:14.049995pt;&#10;height:17.399996pt;&#10;rotation:315.0;&#10;z-index:3;&#10;mso-position-horizontal:absolute;&#10;mso-position-horizontal-relative:page;&#10;mso-position-vertical:absolute;&#10;mso-position-vertical-relative:page;&#10;mso-wrap-distance-left:8.999863pt;&#10;mso-wrap-distance-right:8.999863pt;">
            <v:stroke color="#000000"/>
            <v:textpath style="font-family:&quot;Droid Sans&quot;;&#10;font-size:12pt;&#10;v-text-kern:t;" trim="t" fitpath="t" string="H"/>
          </v:shape>
        </w:pict>
      </w: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w:pict>
          <v:shape type="#_x0000_t136" id="艺术字 21" o:spid="_x0000_s21" fillcolor="#253A3C" stroked="f" strokeweight="1.0pt" strokecolor="#000000" adj="10800" style="position:absolute;&#10;margin-left:128.24078pt;&#10;margin-top:221.74866pt;&#10;width:14.3499975pt;&#10;height:17.399996pt;&#10;rotation:328.0;&#10;z-index:3;&#10;mso-position-horizontal:absolute;&#10;mso-position-horizontal-relative:page;&#10;mso-position-vertical:absolute;&#10;mso-position-vertical-relative:page;&#10;mso-wrap-distance-left:8.999863pt;&#10;mso-wrap-distance-right:8.999863pt;">
            <v:stroke color="#000000"/>
            <v:textpath style="font-family:&quot;Droid Sans&quot;;&#10;font-size:12pt;&#10;v-text-kern:t;" trim="t" fitpath="t" string="O"/>
          </v:shape>
        </w:pict>
      </w: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w:pict>
          <v:shape type="#_x0000_t136" id="艺术字 22" o:spid="_x0000_s22" fillcolor="#253A3C" stroked="f" strokeweight="1.0pt" strokecolor="#000000" adj="10800" style="position:absolute;&#10;margin-left:144.03418pt;&#10;margin-top:214.71158pt;&#10;width:16.400003pt;&#10;height:17.399996pt;&#10;rotation:342.0;&#10;z-index:3;&#10;mso-position-horizontal:absolute;&#10;mso-position-horizontal-relative:page;&#10;mso-position-vertical:absolute;&#10;mso-position-vertical-relative:page;&#10;mso-wrap-distance-left:8.999863pt;&#10;mso-wrap-distance-right:8.999863pt;">
            <v:stroke color="#000000"/>
            <v:textpath style="font-family:&quot;Droid Sans&quot;;&#10;font-size:12pt;&#10;v-text-kern:t;" trim="t" fitpath="t" string="M"/>
          </v:shape>
        </w:pict>
      </w:r>
      <w:r>
        <w:rPr>
          <w:rFonts w:ascii="Verdana" w:eastAsia="Verdana" w:cs="Verdana" w:hAnsi="Verdana"/>
          <w:b w:val="0"/>
          <w:i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color="auto" w:fill="auto"/>
          <w:vertAlign w:val="baseline"/>
        </w:rPr>
        <w:pict>
          <v:shape type="#_x0000_t136" id="艺术字 23" o:spid="_x0000_s23" fillcolor="#253A3C" stroked="f" strokeweight="1.0pt" strokecolor="#000000" adj="10800" style="position:absolute;&#10;margin-left:163.54732pt;&#10;margin-top:213.06267pt;&#10;width:11.749996pt;&#10;height:17.399996pt;&#10;rotation:355.0;&#10;z-index:3;&#10;mso-position-horizontal:absolute;&#10;mso-position-horizontal-relative:page;&#10;mso-position-vertical:absolute;&#10;mso-position-vertical-relative:page;&#10;mso-wrap-distance-left:8.999863pt;&#10;mso-wrap-distance-right:8.999863pt;">
            <v:stroke color="#000000"/>
            <v:textpath style="font-family:&quot;Droid Sans&quot;;&#10;font-size:12pt;&#10;v-text-kern:t;" trim="t" fitpath="t" string="E"/>
          </v:shape>
        </w:pic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   Assignment link:    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 https://www.canva.com/design/DAFxNiAx-ew/40Ffajq1PdeJUhVo9CC2Tg/edit?utm_content=DAFxNiAx-ew&amp;utm_campaign=designshare&amp;utm_medium=link2&amp;utm_source=sharebutton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85723" distR="85723">
            <wp:extent cx="6985000" cy="9134230"/>
            <wp:effectExtent l="0" t="0" r="0" b="0"/>
            <wp:docPr id="24" name="图片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图片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5000" cy="91342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tabs>
          <w:tab w:val="left" w:pos="9749"/>
        </w:tabs>
        <w:spacing w:line="240" w:lineRule="auto"/>
        <w:ind w:left="120" w:right="0" w:firstLine="0"/>
        <w:rPr>
          <w:rFonts w:ascii="Times New Roman" w:eastAsia="Times New Roman" w:cs="Times New Roman" w:hAnsi="Times New Roman"/>
          <w:sz w:val="20"/>
          <w:szCs w:val="20"/>
        </w:rPr>
      </w:pPr>
      <w:r>
        <w:rPr>
          <w:rFonts w:ascii="Times New Roman" w:eastAsia="Times New Roman" w:cs="Times New Roman" w:hAnsi="Times New Roman"/>
          <w:sz w:val="20"/>
          <w:szCs w:val="20"/>
        </w:rPr>
        <w:drawing>
          <wp:inline distT="0" distB="0" distL="0" distR="0">
            <wp:extent cx="731498" cy="747712"/>
            <wp:effectExtent l="0" t="0" r="0" b="0"/>
            <wp:docPr id="27" name="图片 2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9" name="图片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1498" cy="747712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cs="Times New Roman" w:hAnsi="Times New Roman"/>
          <w:sz w:val="20"/>
          <w:szCs w:val="20"/>
          <w:rtl/>
        </w:rPr>
        <w:tab/>
      </w:r>
      <w:r>
        <w:rPr>
          <w:rFonts w:ascii="Times New Roman" w:eastAsia="Times New Roman" w:cs="Times New Roman" w:hAnsi="Times New Roman"/>
          <w:sz w:val="20"/>
          <w:szCs w:val="20"/>
        </w:rPr>
        <w:drawing>
          <wp:inline distT="0" distB="0" distL="0" distR="0">
            <wp:extent cx="729973" cy="747712"/>
            <wp:effectExtent l="0" t="0" r="0" b="0"/>
            <wp:docPr id="30" name="图片 3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2" name="图片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9973" cy="747712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0" w:h="16820"/>
      <w:pgMar w:top="1600" w:right="440" w:bottom="280" w:left="460" w:header="360" w:footer="36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widowControl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widowControl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widowControl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widowControl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widowControl w:val="0"/>
    </w:pPr>
    <w:rPr>
      <w:rFonts w:ascii="Verdana" w:eastAsia="Verdana" w:cs="Verdana" w:hAnsi="Verdana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widowControl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widowControl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jpg"/><Relationship Id="rId3" Type="http://schemas.openxmlformats.org/officeDocument/2006/relationships/image" Target="media/4.jpg"/><Relationship Id="rId4" Type="http://schemas.openxmlformats.org/officeDocument/2006/relationships/image" Target="media/25.jpg"/><Relationship Id="rId5" Type="http://schemas.openxmlformats.org/officeDocument/2006/relationships/image" Target="media/28.png"/><Relationship Id="rId6" Type="http://schemas.openxmlformats.org/officeDocument/2006/relationships/image" Target="media/31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3</Pages>
  <Words>3</Words>
  <Characters>172</Characters>
  <Lines>63</Lines>
  <Paragraphs>2</Paragraphs>
  <CharactersWithSpaces>184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2023-11-01T03:55:42Z</dcterms:modified>
</cp:coreProperties>
</file>